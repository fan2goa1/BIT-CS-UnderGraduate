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429" w:rsidRPr="00FE6B5A" w:rsidRDefault="00FE6B5A" w:rsidP="00FE6B5A">
      <w:pPr>
        <w:ind w:right="1124"/>
        <w:rPr>
          <w:b/>
          <w:noProof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-257175</wp:posOffset>
                </wp:positionV>
                <wp:extent cx="1381125" cy="516890"/>
                <wp:effectExtent l="0" t="0" r="28575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6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AA8CF" id="矩形 2" o:spid="_x0000_s1026" style="position:absolute;left:0;text-align:left;margin-left:327pt;margin-top:-20.25pt;width:108.75pt;height:4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" filled="f" strokecolor="black [3213]" strokeweight="1pt"/>
            </w:pict>
          </mc:Fallback>
        </mc:AlternateContent>
      </w:r>
      <w:r w:rsidRPr="00FE6B5A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-123825</wp:posOffset>
                </wp:positionV>
                <wp:extent cx="600075" cy="333375"/>
                <wp:effectExtent l="0" t="0" r="9525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B5A" w:rsidRPr="00FE6B5A" w:rsidRDefault="00FE6B5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E6B5A">
                              <w:rPr>
                                <w:b/>
                                <w:sz w:val="24"/>
                              </w:rPr>
                              <w:t>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2.95pt;margin-top:-9.75pt;width:47.25pt;height:2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" stroked="f">
                <v:textbox>
                  <w:txbxContent>
                    <w:p w:rsidR="00FE6B5A" w:rsidRPr="00FE6B5A" w:rsidRDefault="00FE6B5A">
                      <w:pPr>
                        <w:rPr>
                          <w:rFonts w:hint="eastAsia"/>
                          <w:b/>
                          <w:sz w:val="24"/>
                        </w:rPr>
                      </w:pPr>
                      <w:r w:rsidRPr="00FE6B5A">
                        <w:rPr>
                          <w:b/>
                          <w:sz w:val="24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-257175</wp:posOffset>
                </wp:positionV>
                <wp:extent cx="0" cy="516890"/>
                <wp:effectExtent l="0" t="0" r="19050" b="355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03620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-20.25pt" to="380.2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</w:rPr>
        <w:t xml:space="preserve">　　　　　　　　　　　　　　　　　　　　　　　</w:t>
      </w:r>
    </w:p>
    <w:p w:rsidR="00310429" w:rsidRDefault="00310429">
      <w:pPr>
        <w:jc w:val="center"/>
        <w:rPr>
          <w:noProof/>
        </w:rPr>
      </w:pPr>
    </w:p>
    <w:p w:rsidR="00310429" w:rsidRDefault="00310429">
      <w:pPr>
        <w:jc w:val="center"/>
        <w:rPr>
          <w:noProof/>
        </w:rPr>
      </w:pPr>
    </w:p>
    <w:p w:rsidR="00310429" w:rsidRDefault="00310429">
      <w:pPr>
        <w:jc w:val="center"/>
        <w:rPr>
          <w:noProof/>
        </w:rPr>
      </w:pPr>
    </w:p>
    <w:p w:rsidR="00FE6B5A" w:rsidRDefault="00FE6B5A">
      <w:pPr>
        <w:jc w:val="center"/>
      </w:pPr>
    </w:p>
    <w:p w:rsidR="00FE6B5A" w:rsidRDefault="00FE6B5A">
      <w:pPr>
        <w:jc w:val="center"/>
      </w:pPr>
    </w:p>
    <w:p w:rsidR="006C5F79" w:rsidRDefault="00310429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1300327</wp:posOffset>
            </wp:positionH>
            <wp:positionV relativeFrom="paragraph">
              <wp:posOffset>263744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/>
                  </pic:blipFill>
                  <pic:spPr bwMode="auto"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429" w:rsidRDefault="003039ED">
      <w:r>
        <w:rPr>
          <w:rFonts w:hint="eastAsia"/>
        </w:rPr>
        <w:t xml:space="preserve">        </w:t>
      </w:r>
    </w:p>
    <w:p w:rsidR="00310429" w:rsidRDefault="00310429"/>
    <w:p w:rsidR="00310429" w:rsidRDefault="00310429"/>
    <w:p w:rsidR="006C5F79" w:rsidRPr="00310429" w:rsidRDefault="00310429" w:rsidP="00310429">
      <w:pPr>
        <w:jc w:val="center"/>
        <w:rPr>
          <w:rFonts w:ascii="微软雅黑" w:eastAsia="微软雅黑" w:hAnsi="微软雅黑"/>
          <w:b/>
          <w:bCs/>
          <w:sz w:val="48"/>
          <w:szCs w:val="36"/>
        </w:rPr>
      </w:pPr>
      <w:r w:rsidRPr="00310429">
        <w:rPr>
          <w:rFonts w:ascii="微软雅黑" w:eastAsia="微软雅黑" w:hAnsi="微软雅黑" w:hint="eastAsia"/>
          <w:b/>
          <w:bCs/>
          <w:sz w:val="48"/>
          <w:szCs w:val="36"/>
        </w:rPr>
        <w:t>（课程名称）</w:t>
      </w:r>
    </w:p>
    <w:p w:rsidR="006C5F79" w:rsidRDefault="003039ED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结课论文</w:t>
      </w:r>
      <w:r w:rsidR="00836282">
        <w:rPr>
          <w:rFonts w:ascii="微软雅黑" w:eastAsia="微软雅黑" w:hAnsi="微软雅黑" w:cs="微软雅黑" w:hint="eastAsia"/>
          <w:b/>
          <w:bCs/>
          <w:sz w:val="48"/>
          <w:szCs w:val="48"/>
        </w:rPr>
        <w:t>/</w:t>
      </w:r>
      <w:r w:rsidR="00836282">
        <w:rPr>
          <w:rFonts w:ascii="微软雅黑" w:eastAsia="微软雅黑" w:hAnsi="微软雅黑" w:cs="微软雅黑"/>
          <w:b/>
          <w:bCs/>
          <w:sz w:val="48"/>
          <w:szCs w:val="48"/>
        </w:rPr>
        <w:t>作业</w:t>
      </w:r>
    </w:p>
    <w:p w:rsidR="006C5F79" w:rsidRDefault="006C5F79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6C5F79" w:rsidRDefault="006C5F79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6C5F79" w:rsidRDefault="003039ED" w:rsidP="00310429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题</w:t>
      </w:r>
      <w:r w:rsidR="00836282"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　　目：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</w:t>
      </w:r>
      <w:r w:rsidR="00836282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　　　　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</w:t>
      </w:r>
    </w:p>
    <w:p w:rsidR="006C5F79" w:rsidRDefault="003039ED" w:rsidP="00310429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</w:t>
      </w:r>
      <w:r w:rsidR="00310429">
        <w:rPr>
          <w:rFonts w:ascii="微软雅黑" w:eastAsia="微软雅黑" w:hAnsi="微软雅黑" w:cs="微软雅黑" w:hint="eastAsia"/>
          <w:b/>
          <w:bCs/>
          <w:sz w:val="30"/>
          <w:szCs w:val="30"/>
        </w:rPr>
        <w:t>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        </w:t>
      </w:r>
    </w:p>
    <w:p w:rsidR="00310429" w:rsidRDefault="003039ED" w:rsidP="00310429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专业名称</w:t>
      </w:r>
      <w:r w:rsidR="00310429">
        <w:rPr>
          <w:rFonts w:ascii="微软雅黑" w:eastAsia="微软雅黑" w:hAnsi="微软雅黑" w:cs="微软雅黑" w:hint="eastAsia"/>
          <w:b/>
          <w:bCs/>
          <w:sz w:val="30"/>
          <w:szCs w:val="30"/>
        </w:rPr>
        <w:t>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        </w:t>
      </w:r>
    </w:p>
    <w:p w:rsidR="00310429" w:rsidRDefault="003039ED" w:rsidP="00310429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号</w:t>
      </w:r>
      <w:r w:rsidR="00310429">
        <w:rPr>
          <w:rFonts w:ascii="微软雅黑" w:eastAsia="微软雅黑" w:hAnsi="微软雅黑" w:cs="微软雅黑" w:hint="eastAsia"/>
          <w:b/>
          <w:bCs/>
          <w:sz w:val="30"/>
          <w:szCs w:val="30"/>
        </w:rPr>
        <w:t>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        </w:t>
      </w:r>
    </w:p>
    <w:p w:rsidR="006C5F79" w:rsidRDefault="003039ED" w:rsidP="00310429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姓    名</w:t>
      </w:r>
      <w:r w:rsidR="00310429">
        <w:rPr>
          <w:rFonts w:ascii="微软雅黑" w:eastAsia="微软雅黑" w:hAnsi="微软雅黑" w:cs="微软雅黑" w:hint="eastAsia"/>
          <w:b/>
          <w:bCs/>
          <w:sz w:val="30"/>
          <w:szCs w:val="30"/>
        </w:rPr>
        <w:t>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</w:t>
      </w:r>
      <w:r w:rsidR="00310429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</w:t>
      </w:r>
    </w:p>
    <w:p w:rsidR="006C5F79" w:rsidRDefault="00836282" w:rsidP="00310429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任课教师：</w:t>
      </w:r>
      <w:r w:rsidR="00310429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</w:p>
    <w:p w:rsidR="00603573" w:rsidRPr="00603573" w:rsidRDefault="00603573" w:rsidP="00310429">
      <w:pPr>
        <w:ind w:firstLineChars="600" w:firstLine="1800"/>
        <w:rPr>
          <w:rFonts w:ascii="微软雅黑" w:eastAsia="微软雅黑" w:hAnsi="微软雅黑" w:cs="微软雅黑" w:hint="eastAsia"/>
          <w:b/>
          <w:bCs/>
          <w:sz w:val="30"/>
          <w:szCs w:val="30"/>
        </w:rPr>
      </w:pPr>
      <w:r w:rsidRPr="00603573">
        <w:rPr>
          <w:rFonts w:ascii="微软雅黑" w:eastAsia="微软雅黑" w:hAnsi="微软雅黑" w:cs="微软雅黑" w:hint="eastAsia"/>
          <w:b/>
          <w:bCs/>
          <w:sz w:val="30"/>
          <w:szCs w:val="30"/>
        </w:rPr>
        <w:t>评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</w:t>
      </w:r>
      <w:r w:rsidRPr="00603573">
        <w:rPr>
          <w:rFonts w:ascii="微软雅黑" w:eastAsia="微软雅黑" w:hAnsi="微软雅黑" w:cs="微软雅黑" w:hint="eastAsia"/>
          <w:b/>
          <w:bCs/>
          <w:sz w:val="30"/>
          <w:szCs w:val="30"/>
        </w:rPr>
        <w:t>阅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</w:t>
      </w:r>
      <w:r w:rsidRPr="00603573">
        <w:rPr>
          <w:rFonts w:ascii="微软雅黑" w:eastAsia="微软雅黑" w:hAnsi="微软雅黑" w:cs="微软雅黑" w:hint="eastAsia"/>
          <w:b/>
          <w:bCs/>
          <w:sz w:val="30"/>
          <w:szCs w:val="30"/>
        </w:rPr>
        <w:t>人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</w:t>
      </w: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</w:p>
    <w:sectPr w:rsidR="00603573" w:rsidRPr="00603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29B" w:rsidRDefault="00F5629B" w:rsidP="00310429">
      <w:r>
        <w:separator/>
      </w:r>
    </w:p>
  </w:endnote>
  <w:endnote w:type="continuationSeparator" w:id="0">
    <w:p w:rsidR="00F5629B" w:rsidRDefault="00F5629B" w:rsidP="00310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29B" w:rsidRDefault="00F5629B" w:rsidP="00310429">
      <w:r>
        <w:separator/>
      </w:r>
    </w:p>
  </w:footnote>
  <w:footnote w:type="continuationSeparator" w:id="0">
    <w:p w:rsidR="00F5629B" w:rsidRDefault="00F5629B" w:rsidP="00310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32AA9"/>
    <w:rsid w:val="00170006"/>
    <w:rsid w:val="003039ED"/>
    <w:rsid w:val="00310429"/>
    <w:rsid w:val="00603573"/>
    <w:rsid w:val="006C5F79"/>
    <w:rsid w:val="00836282"/>
    <w:rsid w:val="00A508E7"/>
    <w:rsid w:val="00F5629B"/>
    <w:rsid w:val="00FE6B5A"/>
    <w:rsid w:val="57132AA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72A52"/>
  <w15:docId w15:val="{C069799B-E900-4BA3-9B00-80253485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10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10429"/>
    <w:rPr>
      <w:kern w:val="2"/>
      <w:sz w:val="18"/>
      <w:szCs w:val="18"/>
    </w:rPr>
  </w:style>
  <w:style w:type="paragraph" w:styleId="a5">
    <w:name w:val="footer"/>
    <w:basedOn w:val="a"/>
    <w:link w:val="a6"/>
    <w:rsid w:val="00310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10429"/>
    <w:rPr>
      <w:kern w:val="2"/>
      <w:sz w:val="18"/>
      <w:szCs w:val="18"/>
    </w:rPr>
  </w:style>
  <w:style w:type="paragraph" w:styleId="a7">
    <w:name w:val="Balloon Text"/>
    <w:basedOn w:val="a"/>
    <w:link w:val="a8"/>
    <w:rsid w:val="00FE6B5A"/>
    <w:rPr>
      <w:sz w:val="18"/>
      <w:szCs w:val="18"/>
    </w:rPr>
  </w:style>
  <w:style w:type="character" w:customStyle="1" w:styleId="a8">
    <w:name w:val="批注框文本 字符"/>
    <w:basedOn w:val="a0"/>
    <w:link w:val="a7"/>
    <w:rsid w:val="00FE6B5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rry%20z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>微软中国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小鱼</dc:creator>
  <cp:lastModifiedBy>王悦璇</cp:lastModifiedBy>
  <cp:revision>3</cp:revision>
  <cp:lastPrinted>2019-02-26T02:04:00Z</cp:lastPrinted>
  <dcterms:created xsi:type="dcterms:W3CDTF">2019-02-26T02:06:00Z</dcterms:created>
  <dcterms:modified xsi:type="dcterms:W3CDTF">2019-02-26T02:15:00Z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